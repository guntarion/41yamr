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EE01" w14:textId="6589FA40" w:rsidR="00440D9B" w:rsidRDefault="00440D9B" w:rsidP="00440D9B">
      <w:pPr>
        <w:pStyle w:val="Heading2"/>
      </w:pPr>
      <w:r>
        <w:t>Unit</w:t>
      </w:r>
      <w:r w:rsidR="00551B56" w:rsidRPr="00551B56">
        <w:rPr>
          <w:lang w:val="en-US"/>
        </w:rPr>
        <w:t xml:space="preserve"> pause</w:t>
      </w:r>
    </w:p>
    <w:p w14:paraId="44B465A2" w14:textId="1F293DA3" w:rsidR="00440D9B" w:rsidRDefault="00440D9B" w:rsidP="00440D9B">
      <w:r>
        <w:t>Kode Unit</w:t>
      </w:r>
    </w:p>
    <w:p w14:paraId="0C2E674A" w14:textId="0FE4DCDD" w:rsidR="00440D9B" w:rsidRDefault="00440D9B" w:rsidP="00440D9B">
      <w:r>
        <w:t>Nama Unit</w:t>
      </w:r>
    </w:p>
    <w:p w14:paraId="59F9C541" w14:textId="3B9B77B6" w:rsidR="00440D9B" w:rsidRDefault="00440D9B" w:rsidP="00440D9B">
      <w:r>
        <w:t xml:space="preserve">Nama </w:t>
      </w:r>
    </w:p>
    <w:p w14:paraId="5AD2B82D" w14:textId="77777777" w:rsidR="00440D9B" w:rsidRPr="00440D9B" w:rsidRDefault="00440D9B" w:rsidP="00440D9B"/>
    <w:p w14:paraId="437AF5B5" w14:textId="77777777" w:rsidR="00440D9B" w:rsidRDefault="00440D9B" w:rsidP="00440D9B"/>
    <w:p w14:paraId="57D5AC9F" w14:textId="2479B144" w:rsidR="00F2639C" w:rsidRDefault="00551B56" w:rsidP="00440D9B">
      <w:pPr>
        <w:pStyle w:val="Heading2"/>
      </w:pPr>
      <w:r>
        <w:t>Akun</w:t>
      </w:r>
      <w:r w:rsidR="00440D9B">
        <w:t>Program</w:t>
      </w:r>
    </w:p>
    <w:p w14:paraId="7C523B46" w14:textId="77777777" w:rsidR="00440D9B" w:rsidRDefault="00440D9B" w:rsidP="00C32606"/>
    <w:p w14:paraId="513CF7D5" w14:textId="3941982D" w:rsidR="00440D9B" w:rsidRDefault="00551B56" w:rsidP="00C32606">
      <w:r>
        <w:t>namaAkun, 100 char</w:t>
      </w:r>
    </w:p>
    <w:p w14:paraId="632E6F9D" w14:textId="04E10D09" w:rsidR="00551B56" w:rsidRDefault="00551B56" w:rsidP="00C32606">
      <w:r>
        <w:t xml:space="preserve">unitBidang, foreign key from </w:t>
      </w:r>
      <w:r w:rsidRPr="00551B56">
        <w:rPr>
          <w:color w:val="569CD6"/>
          <w:lang w:eastAsia="id-ID"/>
        </w:rPr>
        <w:t>class</w:t>
      </w:r>
      <w:r w:rsidRPr="00551B56">
        <w:rPr>
          <w:color w:val="CCCCCC"/>
          <w:lang w:eastAsia="id-ID"/>
        </w:rPr>
        <w:t xml:space="preserve"> </w:t>
      </w:r>
      <w:r w:rsidRPr="00551B56">
        <w:rPr>
          <w:lang w:eastAsia="id-ID"/>
        </w:rPr>
        <w:t>Unit</w:t>
      </w:r>
      <w:r w:rsidRPr="00551B56">
        <w:rPr>
          <w:color w:val="CCCCCC"/>
          <w:lang w:eastAsia="id-ID"/>
        </w:rPr>
        <w:t>(</w:t>
      </w:r>
      <w:r w:rsidRPr="00551B56">
        <w:rPr>
          <w:lang w:eastAsia="id-ID"/>
        </w:rPr>
        <w:t>models</w:t>
      </w:r>
      <w:r w:rsidRPr="00551B56">
        <w:rPr>
          <w:color w:val="CCCCCC"/>
          <w:lang w:eastAsia="id-ID"/>
        </w:rPr>
        <w:t>.</w:t>
      </w:r>
      <w:r w:rsidRPr="00551B56">
        <w:rPr>
          <w:lang w:eastAsia="id-ID"/>
        </w:rPr>
        <w:t>Model</w:t>
      </w:r>
      <w:r w:rsidRPr="00551B56">
        <w:rPr>
          <w:color w:val="CCCCCC"/>
          <w:lang w:eastAsia="id-ID"/>
        </w:rPr>
        <w:t>)</w:t>
      </w:r>
    </w:p>
    <w:p w14:paraId="48BDB509" w14:textId="58081099" w:rsidR="00551B56" w:rsidRDefault="00551B56" w:rsidP="00C32606">
      <w:r>
        <w:t>jenisInputOutput, two options: IN or OT</w:t>
      </w:r>
    </w:p>
    <w:p w14:paraId="4871977F" w14:textId="19ED81AE" w:rsidR="00551B56" w:rsidRDefault="00551B56" w:rsidP="00C32606">
      <w:r>
        <w:t>jenisProgram, two options: nonAsset or yesAsset</w:t>
      </w:r>
    </w:p>
    <w:p w14:paraId="4E1734F2" w14:textId="59D5C206" w:rsidR="00551B56" w:rsidRDefault="00551B56" w:rsidP="00C32606">
      <w:r>
        <w:t>kodeAkun, 100 char</w:t>
      </w:r>
    </w:p>
    <w:p w14:paraId="78813A77" w14:textId="398E5C8B" w:rsidR="00551B56" w:rsidRDefault="00551B56" w:rsidP="00C32606">
      <w:r>
        <w:t>creationDate, automatically created upon creation</w:t>
      </w:r>
    </w:p>
    <w:p w14:paraId="302C944A" w14:textId="77777777" w:rsidR="00551B56" w:rsidRDefault="00551B56" w:rsidP="00C32606"/>
    <w:p w14:paraId="183B675C" w14:textId="77777777" w:rsidR="00551B56" w:rsidRDefault="00551B56" w:rsidP="00C32606"/>
    <w:p w14:paraId="5BFF346C" w14:textId="77777777" w:rsidR="00440D9B" w:rsidRDefault="00440D9B" w:rsidP="00C32606"/>
    <w:p w14:paraId="314034AA" w14:textId="073133A2" w:rsidR="00440D9B" w:rsidRDefault="00440D9B" w:rsidP="00C32606"/>
    <w:p w14:paraId="0596781D" w14:textId="77777777" w:rsidR="00440D9B" w:rsidRPr="00C32606" w:rsidRDefault="00440D9B" w:rsidP="00C32606"/>
    <w:sectPr w:rsidR="00440D9B" w:rsidRPr="00C32606" w:rsidSect="00EF2F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Source Code Pro Medium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Abadi MT Condensed Light">
    <w:panose1 w:val="020B0306030101010103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610"/>
    <w:multiLevelType w:val="multilevel"/>
    <w:tmpl w:val="3546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33FD3"/>
    <w:multiLevelType w:val="multilevel"/>
    <w:tmpl w:val="83C0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11DC2"/>
    <w:multiLevelType w:val="multilevel"/>
    <w:tmpl w:val="7F7E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D5670"/>
    <w:multiLevelType w:val="multilevel"/>
    <w:tmpl w:val="BC06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34206"/>
    <w:multiLevelType w:val="multilevel"/>
    <w:tmpl w:val="66C8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AD44B8"/>
    <w:multiLevelType w:val="multilevel"/>
    <w:tmpl w:val="2630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B55D5"/>
    <w:multiLevelType w:val="multilevel"/>
    <w:tmpl w:val="389A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815408"/>
    <w:multiLevelType w:val="multilevel"/>
    <w:tmpl w:val="0584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1F6828"/>
    <w:multiLevelType w:val="multilevel"/>
    <w:tmpl w:val="14FC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812B98"/>
    <w:multiLevelType w:val="multilevel"/>
    <w:tmpl w:val="36F84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C709E3"/>
    <w:multiLevelType w:val="multilevel"/>
    <w:tmpl w:val="F334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18394A"/>
    <w:multiLevelType w:val="multilevel"/>
    <w:tmpl w:val="F0E6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5C492F"/>
    <w:multiLevelType w:val="multilevel"/>
    <w:tmpl w:val="A1EC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BF1C6A"/>
    <w:multiLevelType w:val="multilevel"/>
    <w:tmpl w:val="84C4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450FE7"/>
    <w:multiLevelType w:val="multilevel"/>
    <w:tmpl w:val="A9A2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491BF6"/>
    <w:multiLevelType w:val="multilevel"/>
    <w:tmpl w:val="C924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2C4F2A"/>
    <w:multiLevelType w:val="multilevel"/>
    <w:tmpl w:val="6CB2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700FEE"/>
    <w:multiLevelType w:val="multilevel"/>
    <w:tmpl w:val="7B7A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CC4869"/>
    <w:multiLevelType w:val="multilevel"/>
    <w:tmpl w:val="5068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380C4D"/>
    <w:multiLevelType w:val="multilevel"/>
    <w:tmpl w:val="3DF4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A3316C"/>
    <w:multiLevelType w:val="multilevel"/>
    <w:tmpl w:val="5AD4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4052D8"/>
    <w:multiLevelType w:val="hybridMultilevel"/>
    <w:tmpl w:val="BBCC2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6683946"/>
    <w:multiLevelType w:val="hybridMultilevel"/>
    <w:tmpl w:val="06DC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444CE4"/>
    <w:multiLevelType w:val="multilevel"/>
    <w:tmpl w:val="0EC6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461B36"/>
    <w:multiLevelType w:val="multilevel"/>
    <w:tmpl w:val="59EA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BE33C9"/>
    <w:multiLevelType w:val="multilevel"/>
    <w:tmpl w:val="BA76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5306D9"/>
    <w:multiLevelType w:val="hybridMultilevel"/>
    <w:tmpl w:val="EA183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627BAB"/>
    <w:multiLevelType w:val="multilevel"/>
    <w:tmpl w:val="2A6E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4C2094"/>
    <w:multiLevelType w:val="multilevel"/>
    <w:tmpl w:val="F26E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000B88"/>
    <w:multiLevelType w:val="multilevel"/>
    <w:tmpl w:val="4620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1533F8"/>
    <w:multiLevelType w:val="multilevel"/>
    <w:tmpl w:val="DBB2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89106E"/>
    <w:multiLevelType w:val="multilevel"/>
    <w:tmpl w:val="FE10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E65BCE"/>
    <w:multiLevelType w:val="multilevel"/>
    <w:tmpl w:val="8C52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3527ED"/>
    <w:multiLevelType w:val="multilevel"/>
    <w:tmpl w:val="F8C2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F15372"/>
    <w:multiLevelType w:val="multilevel"/>
    <w:tmpl w:val="0E44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2475BD"/>
    <w:multiLevelType w:val="multilevel"/>
    <w:tmpl w:val="33FC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D76895"/>
    <w:multiLevelType w:val="multilevel"/>
    <w:tmpl w:val="C3A0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A412F52"/>
    <w:multiLevelType w:val="hybridMultilevel"/>
    <w:tmpl w:val="36641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DB41121"/>
    <w:multiLevelType w:val="multilevel"/>
    <w:tmpl w:val="B12C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262E31"/>
    <w:multiLevelType w:val="multilevel"/>
    <w:tmpl w:val="B0E0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D30081"/>
    <w:multiLevelType w:val="multilevel"/>
    <w:tmpl w:val="EE90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0A3C31"/>
    <w:multiLevelType w:val="multilevel"/>
    <w:tmpl w:val="CDE2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7B47FF"/>
    <w:multiLevelType w:val="multilevel"/>
    <w:tmpl w:val="A81E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9349B2"/>
    <w:multiLevelType w:val="multilevel"/>
    <w:tmpl w:val="F748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3F09D6"/>
    <w:multiLevelType w:val="multilevel"/>
    <w:tmpl w:val="35EC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1CE60C2"/>
    <w:multiLevelType w:val="multilevel"/>
    <w:tmpl w:val="7D9A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493C5B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33AA4F41"/>
    <w:multiLevelType w:val="multilevel"/>
    <w:tmpl w:val="54E0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5000EFD"/>
    <w:multiLevelType w:val="multilevel"/>
    <w:tmpl w:val="4DDC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5AF4440"/>
    <w:multiLevelType w:val="multilevel"/>
    <w:tmpl w:val="0FC4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003CD5"/>
    <w:multiLevelType w:val="multilevel"/>
    <w:tmpl w:val="E96C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B143F9"/>
    <w:multiLevelType w:val="multilevel"/>
    <w:tmpl w:val="CEB2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FF6CC3"/>
    <w:multiLevelType w:val="multilevel"/>
    <w:tmpl w:val="6218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514CB6"/>
    <w:multiLevelType w:val="multilevel"/>
    <w:tmpl w:val="2F2E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6A445A"/>
    <w:multiLevelType w:val="multilevel"/>
    <w:tmpl w:val="D440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4D5FC1"/>
    <w:multiLevelType w:val="multilevel"/>
    <w:tmpl w:val="76A8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AF911FA"/>
    <w:multiLevelType w:val="multilevel"/>
    <w:tmpl w:val="890C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4169D0"/>
    <w:multiLevelType w:val="multilevel"/>
    <w:tmpl w:val="27E0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B262E8"/>
    <w:multiLevelType w:val="multilevel"/>
    <w:tmpl w:val="5D42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C0674C3"/>
    <w:multiLevelType w:val="multilevel"/>
    <w:tmpl w:val="81B4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5D7170"/>
    <w:multiLevelType w:val="multilevel"/>
    <w:tmpl w:val="57C2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AE2A3D"/>
    <w:multiLevelType w:val="multilevel"/>
    <w:tmpl w:val="2E9E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D8D19D1"/>
    <w:multiLevelType w:val="multilevel"/>
    <w:tmpl w:val="5FB6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006578F"/>
    <w:multiLevelType w:val="multilevel"/>
    <w:tmpl w:val="A690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0B7696C"/>
    <w:multiLevelType w:val="multilevel"/>
    <w:tmpl w:val="32F0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0E43230"/>
    <w:multiLevelType w:val="multilevel"/>
    <w:tmpl w:val="1606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1B80129"/>
    <w:multiLevelType w:val="multilevel"/>
    <w:tmpl w:val="693C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1C56958"/>
    <w:multiLevelType w:val="multilevel"/>
    <w:tmpl w:val="4062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2601679"/>
    <w:multiLevelType w:val="multilevel"/>
    <w:tmpl w:val="C33C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2E5165C"/>
    <w:multiLevelType w:val="multilevel"/>
    <w:tmpl w:val="0186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36B336D"/>
    <w:multiLevelType w:val="multilevel"/>
    <w:tmpl w:val="3FEE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56210DA"/>
    <w:multiLevelType w:val="multilevel"/>
    <w:tmpl w:val="66D2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145C67"/>
    <w:multiLevelType w:val="multilevel"/>
    <w:tmpl w:val="3580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C4E0E31"/>
    <w:multiLevelType w:val="hybridMultilevel"/>
    <w:tmpl w:val="248A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1E21C62"/>
    <w:multiLevelType w:val="hybridMultilevel"/>
    <w:tmpl w:val="E668DE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5" w15:restartNumberingAfterBreak="0">
    <w:nsid w:val="54FF03D3"/>
    <w:multiLevelType w:val="multilevel"/>
    <w:tmpl w:val="E81C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555784E"/>
    <w:multiLevelType w:val="multilevel"/>
    <w:tmpl w:val="46B8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56B2D14"/>
    <w:multiLevelType w:val="multilevel"/>
    <w:tmpl w:val="0E84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57B1B72"/>
    <w:multiLevelType w:val="multilevel"/>
    <w:tmpl w:val="35E2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61B0347"/>
    <w:multiLevelType w:val="multilevel"/>
    <w:tmpl w:val="CD00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69A06FE"/>
    <w:multiLevelType w:val="multilevel"/>
    <w:tmpl w:val="E2DCB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72310DC"/>
    <w:multiLevelType w:val="multilevel"/>
    <w:tmpl w:val="D996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7D48F2"/>
    <w:multiLevelType w:val="multilevel"/>
    <w:tmpl w:val="41A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D001D06"/>
    <w:multiLevelType w:val="multilevel"/>
    <w:tmpl w:val="3AF0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3457C1"/>
    <w:multiLevelType w:val="hybridMultilevel"/>
    <w:tmpl w:val="8FB6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DA30772"/>
    <w:multiLevelType w:val="multilevel"/>
    <w:tmpl w:val="8E24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E645D85"/>
    <w:multiLevelType w:val="multilevel"/>
    <w:tmpl w:val="F308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0172928"/>
    <w:multiLevelType w:val="multilevel"/>
    <w:tmpl w:val="195C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0CE7965"/>
    <w:multiLevelType w:val="multilevel"/>
    <w:tmpl w:val="E570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1C63D9B"/>
    <w:multiLevelType w:val="hybridMultilevel"/>
    <w:tmpl w:val="30EAD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219189D"/>
    <w:multiLevelType w:val="multilevel"/>
    <w:tmpl w:val="0CF0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2714521"/>
    <w:multiLevelType w:val="multilevel"/>
    <w:tmpl w:val="9188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6157AFB"/>
    <w:multiLevelType w:val="multilevel"/>
    <w:tmpl w:val="7DD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678613D"/>
    <w:multiLevelType w:val="multilevel"/>
    <w:tmpl w:val="5AF0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6A91D32"/>
    <w:multiLevelType w:val="multilevel"/>
    <w:tmpl w:val="95B4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AB615F8"/>
    <w:multiLevelType w:val="multilevel"/>
    <w:tmpl w:val="111E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B5621E7"/>
    <w:multiLevelType w:val="multilevel"/>
    <w:tmpl w:val="8ACA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03147FE"/>
    <w:multiLevelType w:val="multilevel"/>
    <w:tmpl w:val="59F4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1494917"/>
    <w:multiLevelType w:val="hybridMultilevel"/>
    <w:tmpl w:val="6BFE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31F4476"/>
    <w:multiLevelType w:val="multilevel"/>
    <w:tmpl w:val="3E36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5895643"/>
    <w:multiLevelType w:val="multilevel"/>
    <w:tmpl w:val="20F8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5DB25D0"/>
    <w:multiLevelType w:val="hybridMultilevel"/>
    <w:tmpl w:val="949C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6CB0ED0"/>
    <w:multiLevelType w:val="multilevel"/>
    <w:tmpl w:val="DF22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7F83C90"/>
    <w:multiLevelType w:val="multilevel"/>
    <w:tmpl w:val="6228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8DA21A4"/>
    <w:multiLevelType w:val="multilevel"/>
    <w:tmpl w:val="713A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9C976FF"/>
    <w:multiLevelType w:val="multilevel"/>
    <w:tmpl w:val="CC9C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B1D52CE"/>
    <w:multiLevelType w:val="multilevel"/>
    <w:tmpl w:val="EBE6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B205A35"/>
    <w:multiLevelType w:val="hybridMultilevel"/>
    <w:tmpl w:val="E7BCA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B913A57"/>
    <w:multiLevelType w:val="multilevel"/>
    <w:tmpl w:val="BE20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CD84104"/>
    <w:multiLevelType w:val="multilevel"/>
    <w:tmpl w:val="E360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7A3AAE"/>
    <w:multiLevelType w:val="multilevel"/>
    <w:tmpl w:val="AFDC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F8D2285"/>
    <w:multiLevelType w:val="hybridMultilevel"/>
    <w:tmpl w:val="B17E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3513">
    <w:abstractNumId w:val="26"/>
  </w:num>
  <w:num w:numId="2" w16cid:durableId="549390728">
    <w:abstractNumId w:val="73"/>
  </w:num>
  <w:num w:numId="3" w16cid:durableId="2016956645">
    <w:abstractNumId w:val="21"/>
  </w:num>
  <w:num w:numId="4" w16cid:durableId="1217164700">
    <w:abstractNumId w:val="7"/>
  </w:num>
  <w:num w:numId="5" w16cid:durableId="1331252628">
    <w:abstractNumId w:val="46"/>
  </w:num>
  <w:num w:numId="6" w16cid:durableId="1816292772">
    <w:abstractNumId w:val="90"/>
  </w:num>
  <w:num w:numId="7" w16cid:durableId="577060487">
    <w:abstractNumId w:val="48"/>
  </w:num>
  <w:num w:numId="8" w16cid:durableId="1338340120">
    <w:abstractNumId w:val="9"/>
  </w:num>
  <w:num w:numId="9" w16cid:durableId="1744374426">
    <w:abstractNumId w:val="25"/>
  </w:num>
  <w:num w:numId="10" w16cid:durableId="704872414">
    <w:abstractNumId w:val="57"/>
  </w:num>
  <w:num w:numId="11" w16cid:durableId="870650314">
    <w:abstractNumId w:val="66"/>
  </w:num>
  <w:num w:numId="12" w16cid:durableId="1612467944">
    <w:abstractNumId w:val="74"/>
  </w:num>
  <w:num w:numId="13" w16cid:durableId="297685440">
    <w:abstractNumId w:val="37"/>
  </w:num>
  <w:num w:numId="14" w16cid:durableId="1025014693">
    <w:abstractNumId w:val="99"/>
  </w:num>
  <w:num w:numId="15" w16cid:durableId="920599421">
    <w:abstractNumId w:val="89"/>
  </w:num>
  <w:num w:numId="16" w16cid:durableId="1184439909">
    <w:abstractNumId w:val="98"/>
  </w:num>
  <w:num w:numId="17" w16cid:durableId="1767917842">
    <w:abstractNumId w:val="84"/>
  </w:num>
  <w:num w:numId="18" w16cid:durableId="2066448213">
    <w:abstractNumId w:val="70"/>
  </w:num>
  <w:num w:numId="19" w16cid:durableId="1745881568">
    <w:abstractNumId w:val="111"/>
  </w:num>
  <w:num w:numId="20" w16cid:durableId="1055617264">
    <w:abstractNumId w:val="24"/>
  </w:num>
  <w:num w:numId="21" w16cid:durableId="1472744096">
    <w:abstractNumId w:val="83"/>
  </w:num>
  <w:num w:numId="22" w16cid:durableId="1917549163">
    <w:abstractNumId w:val="29"/>
  </w:num>
  <w:num w:numId="23" w16cid:durableId="773862452">
    <w:abstractNumId w:val="59"/>
  </w:num>
  <w:num w:numId="24" w16cid:durableId="1692753703">
    <w:abstractNumId w:val="14"/>
  </w:num>
  <w:num w:numId="25" w16cid:durableId="180170641">
    <w:abstractNumId w:val="0"/>
  </w:num>
  <w:num w:numId="26" w16cid:durableId="1666005826">
    <w:abstractNumId w:val="63"/>
  </w:num>
  <w:num w:numId="27" w16cid:durableId="542787765">
    <w:abstractNumId w:val="65"/>
  </w:num>
  <w:num w:numId="28" w16cid:durableId="802582175">
    <w:abstractNumId w:val="101"/>
  </w:num>
  <w:num w:numId="29" w16cid:durableId="509367968">
    <w:abstractNumId w:val="8"/>
  </w:num>
  <w:num w:numId="30" w16cid:durableId="1301106498">
    <w:abstractNumId w:val="71"/>
  </w:num>
  <w:num w:numId="31" w16cid:durableId="1250894906">
    <w:abstractNumId w:val="72"/>
  </w:num>
  <w:num w:numId="32" w16cid:durableId="1800800461">
    <w:abstractNumId w:val="43"/>
  </w:num>
  <w:num w:numId="33" w16cid:durableId="1454709738">
    <w:abstractNumId w:val="53"/>
  </w:num>
  <w:num w:numId="34" w16cid:durableId="1671516728">
    <w:abstractNumId w:val="55"/>
  </w:num>
  <w:num w:numId="35" w16cid:durableId="260140092">
    <w:abstractNumId w:val="92"/>
  </w:num>
  <w:num w:numId="36" w16cid:durableId="1905356">
    <w:abstractNumId w:val="23"/>
  </w:num>
  <w:num w:numId="37" w16cid:durableId="1151099468">
    <w:abstractNumId w:val="33"/>
  </w:num>
  <w:num w:numId="38" w16cid:durableId="1599560547">
    <w:abstractNumId w:val="67"/>
  </w:num>
  <w:num w:numId="39" w16cid:durableId="1366246358">
    <w:abstractNumId w:val="103"/>
  </w:num>
  <w:num w:numId="40" w16cid:durableId="1880363539">
    <w:abstractNumId w:val="20"/>
  </w:num>
  <w:num w:numId="41" w16cid:durableId="1988195401">
    <w:abstractNumId w:val="68"/>
  </w:num>
  <w:num w:numId="42" w16cid:durableId="1146044634">
    <w:abstractNumId w:val="102"/>
  </w:num>
  <w:num w:numId="43" w16cid:durableId="583106473">
    <w:abstractNumId w:val="87"/>
  </w:num>
  <w:num w:numId="44" w16cid:durableId="456801580">
    <w:abstractNumId w:val="47"/>
  </w:num>
  <w:num w:numId="45" w16cid:durableId="965046941">
    <w:abstractNumId w:val="78"/>
  </w:num>
  <w:num w:numId="46" w16cid:durableId="15346903">
    <w:abstractNumId w:val="40"/>
  </w:num>
  <w:num w:numId="47" w16cid:durableId="128011221">
    <w:abstractNumId w:val="1"/>
  </w:num>
  <w:num w:numId="48" w16cid:durableId="1363094619">
    <w:abstractNumId w:val="69"/>
  </w:num>
  <w:num w:numId="49" w16cid:durableId="808012557">
    <w:abstractNumId w:val="2"/>
  </w:num>
  <w:num w:numId="50" w16cid:durableId="472870071">
    <w:abstractNumId w:val="5"/>
  </w:num>
  <w:num w:numId="51" w16cid:durableId="1975477380">
    <w:abstractNumId w:val="15"/>
  </w:num>
  <w:num w:numId="52" w16cid:durableId="563950489">
    <w:abstractNumId w:val="97"/>
  </w:num>
  <w:num w:numId="53" w16cid:durableId="2061440864">
    <w:abstractNumId w:val="52"/>
  </w:num>
  <w:num w:numId="54" w16cid:durableId="2088257638">
    <w:abstractNumId w:val="31"/>
  </w:num>
  <w:num w:numId="55" w16cid:durableId="1131633464">
    <w:abstractNumId w:val="109"/>
  </w:num>
  <w:num w:numId="56" w16cid:durableId="1656756606">
    <w:abstractNumId w:val="35"/>
  </w:num>
  <w:num w:numId="57" w16cid:durableId="58941820">
    <w:abstractNumId w:val="77"/>
  </w:num>
  <w:num w:numId="58" w16cid:durableId="183790063">
    <w:abstractNumId w:val="96"/>
  </w:num>
  <w:num w:numId="59" w16cid:durableId="1734497774">
    <w:abstractNumId w:val="44"/>
  </w:num>
  <w:num w:numId="60" w16cid:durableId="754396247">
    <w:abstractNumId w:val="64"/>
  </w:num>
  <w:num w:numId="61" w16cid:durableId="1384593942">
    <w:abstractNumId w:val="110"/>
  </w:num>
  <w:num w:numId="62" w16cid:durableId="231551465">
    <w:abstractNumId w:val="42"/>
  </w:num>
  <w:num w:numId="63" w16cid:durableId="1118403740">
    <w:abstractNumId w:val="82"/>
  </w:num>
  <w:num w:numId="64" w16cid:durableId="972901652">
    <w:abstractNumId w:val="93"/>
  </w:num>
  <w:num w:numId="65" w16cid:durableId="410735064">
    <w:abstractNumId w:val="17"/>
  </w:num>
  <w:num w:numId="66" w16cid:durableId="154079945">
    <w:abstractNumId w:val="76"/>
  </w:num>
  <w:num w:numId="67" w16cid:durableId="1336611892">
    <w:abstractNumId w:val="38"/>
  </w:num>
  <w:num w:numId="68" w16cid:durableId="1502427089">
    <w:abstractNumId w:val="49"/>
  </w:num>
  <w:num w:numId="69" w16cid:durableId="1077939580">
    <w:abstractNumId w:val="4"/>
  </w:num>
  <w:num w:numId="70" w16cid:durableId="1265722668">
    <w:abstractNumId w:val="94"/>
  </w:num>
  <w:num w:numId="71" w16cid:durableId="436481784">
    <w:abstractNumId w:val="61"/>
  </w:num>
  <w:num w:numId="72" w16cid:durableId="23292453">
    <w:abstractNumId w:val="104"/>
  </w:num>
  <w:num w:numId="73" w16cid:durableId="1560357999">
    <w:abstractNumId w:val="41"/>
  </w:num>
  <w:num w:numId="74" w16cid:durableId="2133865823">
    <w:abstractNumId w:val="51"/>
  </w:num>
  <w:num w:numId="75" w16cid:durableId="377321846">
    <w:abstractNumId w:val="27"/>
  </w:num>
  <w:num w:numId="76" w16cid:durableId="1794666224">
    <w:abstractNumId w:val="100"/>
  </w:num>
  <w:num w:numId="77" w16cid:durableId="1080563716">
    <w:abstractNumId w:val="80"/>
  </w:num>
  <w:num w:numId="78" w16cid:durableId="1191602111">
    <w:abstractNumId w:val="91"/>
  </w:num>
  <w:num w:numId="79" w16cid:durableId="265503894">
    <w:abstractNumId w:val="22"/>
  </w:num>
  <w:num w:numId="80" w16cid:durableId="395589190">
    <w:abstractNumId w:val="81"/>
  </w:num>
  <w:num w:numId="81" w16cid:durableId="778987932">
    <w:abstractNumId w:val="75"/>
  </w:num>
  <w:num w:numId="82" w16cid:durableId="1785423319">
    <w:abstractNumId w:val="107"/>
  </w:num>
  <w:num w:numId="83" w16cid:durableId="1474374355">
    <w:abstractNumId w:val="12"/>
  </w:num>
  <w:num w:numId="84" w16cid:durableId="1388458059">
    <w:abstractNumId w:val="3"/>
  </w:num>
  <w:num w:numId="85" w16cid:durableId="1820537752">
    <w:abstractNumId w:val="85"/>
  </w:num>
  <w:num w:numId="86" w16cid:durableId="1600673200">
    <w:abstractNumId w:val="32"/>
  </w:num>
  <w:num w:numId="87" w16cid:durableId="1494103060">
    <w:abstractNumId w:val="39"/>
  </w:num>
  <w:num w:numId="88" w16cid:durableId="596209519">
    <w:abstractNumId w:val="45"/>
  </w:num>
  <w:num w:numId="89" w16cid:durableId="37702232">
    <w:abstractNumId w:val="106"/>
  </w:num>
  <w:num w:numId="90" w16cid:durableId="1596404608">
    <w:abstractNumId w:val="86"/>
  </w:num>
  <w:num w:numId="91" w16cid:durableId="38937038">
    <w:abstractNumId w:val="30"/>
  </w:num>
  <w:num w:numId="92" w16cid:durableId="802039761">
    <w:abstractNumId w:val="56"/>
  </w:num>
  <w:num w:numId="93" w16cid:durableId="1641184800">
    <w:abstractNumId w:val="105"/>
  </w:num>
  <w:num w:numId="94" w16cid:durableId="776288561">
    <w:abstractNumId w:val="79"/>
  </w:num>
  <w:num w:numId="95" w16cid:durableId="574628107">
    <w:abstractNumId w:val="11"/>
  </w:num>
  <w:num w:numId="96" w16cid:durableId="2009553897">
    <w:abstractNumId w:val="58"/>
  </w:num>
  <w:num w:numId="97" w16cid:durableId="1837262892">
    <w:abstractNumId w:val="88"/>
  </w:num>
  <w:num w:numId="98" w16cid:durableId="1309939901">
    <w:abstractNumId w:val="54"/>
  </w:num>
  <w:num w:numId="99" w16cid:durableId="1022390999">
    <w:abstractNumId w:val="13"/>
  </w:num>
  <w:num w:numId="100" w16cid:durableId="1251739365">
    <w:abstractNumId w:val="108"/>
  </w:num>
  <w:num w:numId="101" w16cid:durableId="2067994158">
    <w:abstractNumId w:val="50"/>
  </w:num>
  <w:num w:numId="102" w16cid:durableId="1268924879">
    <w:abstractNumId w:val="10"/>
  </w:num>
  <w:num w:numId="103" w16cid:durableId="1932817666">
    <w:abstractNumId w:val="19"/>
  </w:num>
  <w:num w:numId="104" w16cid:durableId="9450641">
    <w:abstractNumId w:val="28"/>
  </w:num>
  <w:num w:numId="105" w16cid:durableId="255211063">
    <w:abstractNumId w:val="60"/>
  </w:num>
  <w:num w:numId="106" w16cid:durableId="861406010">
    <w:abstractNumId w:val="18"/>
  </w:num>
  <w:num w:numId="107" w16cid:durableId="21442612">
    <w:abstractNumId w:val="36"/>
  </w:num>
  <w:num w:numId="108" w16cid:durableId="1263340727">
    <w:abstractNumId w:val="34"/>
  </w:num>
  <w:num w:numId="109" w16cid:durableId="1800218201">
    <w:abstractNumId w:val="95"/>
  </w:num>
  <w:num w:numId="110" w16cid:durableId="14356151">
    <w:abstractNumId w:val="16"/>
  </w:num>
  <w:num w:numId="111" w16cid:durableId="362369670">
    <w:abstractNumId w:val="62"/>
  </w:num>
  <w:num w:numId="112" w16cid:durableId="396363908">
    <w:abstractNumId w:val="6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0" w:nlCheck="1" w:checkStyle="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9B"/>
    <w:rsid w:val="00001747"/>
    <w:rsid w:val="00004C2D"/>
    <w:rsid w:val="00005072"/>
    <w:rsid w:val="00011232"/>
    <w:rsid w:val="00013A5C"/>
    <w:rsid w:val="000164AF"/>
    <w:rsid w:val="00027A80"/>
    <w:rsid w:val="00027F64"/>
    <w:rsid w:val="00031DD2"/>
    <w:rsid w:val="000340BA"/>
    <w:rsid w:val="00036911"/>
    <w:rsid w:val="00044688"/>
    <w:rsid w:val="000518E6"/>
    <w:rsid w:val="00052A4E"/>
    <w:rsid w:val="00056378"/>
    <w:rsid w:val="000754A3"/>
    <w:rsid w:val="000769C8"/>
    <w:rsid w:val="00080C43"/>
    <w:rsid w:val="00086FF9"/>
    <w:rsid w:val="000938A8"/>
    <w:rsid w:val="000A1AB6"/>
    <w:rsid w:val="000A39FB"/>
    <w:rsid w:val="000A57B2"/>
    <w:rsid w:val="000B3875"/>
    <w:rsid w:val="000B58DF"/>
    <w:rsid w:val="000B628A"/>
    <w:rsid w:val="000C17D9"/>
    <w:rsid w:val="000C264F"/>
    <w:rsid w:val="000C47E1"/>
    <w:rsid w:val="000C484D"/>
    <w:rsid w:val="000C59C9"/>
    <w:rsid w:val="000D0AAD"/>
    <w:rsid w:val="000D58D1"/>
    <w:rsid w:val="000D698F"/>
    <w:rsid w:val="000D715E"/>
    <w:rsid w:val="000D7FE0"/>
    <w:rsid w:val="000E117A"/>
    <w:rsid w:val="000E177A"/>
    <w:rsid w:val="000E4D8F"/>
    <w:rsid w:val="000F1451"/>
    <w:rsid w:val="00107A4B"/>
    <w:rsid w:val="00107D96"/>
    <w:rsid w:val="00123893"/>
    <w:rsid w:val="0012597A"/>
    <w:rsid w:val="001359E1"/>
    <w:rsid w:val="00141B18"/>
    <w:rsid w:val="00143B6F"/>
    <w:rsid w:val="0014720C"/>
    <w:rsid w:val="001528DA"/>
    <w:rsid w:val="001556E7"/>
    <w:rsid w:val="00156AD5"/>
    <w:rsid w:val="0016417C"/>
    <w:rsid w:val="00170158"/>
    <w:rsid w:val="00172936"/>
    <w:rsid w:val="00177327"/>
    <w:rsid w:val="00177ED1"/>
    <w:rsid w:val="00183538"/>
    <w:rsid w:val="00183C5F"/>
    <w:rsid w:val="00197084"/>
    <w:rsid w:val="001972C3"/>
    <w:rsid w:val="001A2907"/>
    <w:rsid w:val="001A6F9E"/>
    <w:rsid w:val="001B0118"/>
    <w:rsid w:val="001B0672"/>
    <w:rsid w:val="001B5A75"/>
    <w:rsid w:val="001C011C"/>
    <w:rsid w:val="001C7938"/>
    <w:rsid w:val="001E205C"/>
    <w:rsid w:val="001E42B5"/>
    <w:rsid w:val="001F75FD"/>
    <w:rsid w:val="00203BB7"/>
    <w:rsid w:val="002237EA"/>
    <w:rsid w:val="00243F97"/>
    <w:rsid w:val="0025659F"/>
    <w:rsid w:val="00273045"/>
    <w:rsid w:val="00280E45"/>
    <w:rsid w:val="0028193B"/>
    <w:rsid w:val="0028534D"/>
    <w:rsid w:val="00290DAF"/>
    <w:rsid w:val="002A4D07"/>
    <w:rsid w:val="002A5B91"/>
    <w:rsid w:val="002B1446"/>
    <w:rsid w:val="002C3B6A"/>
    <w:rsid w:val="002C4D80"/>
    <w:rsid w:val="003048B6"/>
    <w:rsid w:val="0031004A"/>
    <w:rsid w:val="00311429"/>
    <w:rsid w:val="00311B55"/>
    <w:rsid w:val="003128FD"/>
    <w:rsid w:val="00315832"/>
    <w:rsid w:val="00317E6C"/>
    <w:rsid w:val="00320788"/>
    <w:rsid w:val="00320EBD"/>
    <w:rsid w:val="003224F7"/>
    <w:rsid w:val="003246F0"/>
    <w:rsid w:val="0032655E"/>
    <w:rsid w:val="00332510"/>
    <w:rsid w:val="00335073"/>
    <w:rsid w:val="003363EA"/>
    <w:rsid w:val="0034043C"/>
    <w:rsid w:val="003425E2"/>
    <w:rsid w:val="00344EB1"/>
    <w:rsid w:val="00347669"/>
    <w:rsid w:val="003510BA"/>
    <w:rsid w:val="00354CD2"/>
    <w:rsid w:val="00366101"/>
    <w:rsid w:val="00371CDB"/>
    <w:rsid w:val="003812C0"/>
    <w:rsid w:val="003865AE"/>
    <w:rsid w:val="00391EB4"/>
    <w:rsid w:val="003A2E5F"/>
    <w:rsid w:val="003A5D7F"/>
    <w:rsid w:val="003B1468"/>
    <w:rsid w:val="003B3167"/>
    <w:rsid w:val="003B3F9C"/>
    <w:rsid w:val="003B69BE"/>
    <w:rsid w:val="003C075F"/>
    <w:rsid w:val="003C30E4"/>
    <w:rsid w:val="003C4529"/>
    <w:rsid w:val="003D5CA4"/>
    <w:rsid w:val="003E6288"/>
    <w:rsid w:val="003F3097"/>
    <w:rsid w:val="003F3D6F"/>
    <w:rsid w:val="004046D5"/>
    <w:rsid w:val="00405B06"/>
    <w:rsid w:val="00421020"/>
    <w:rsid w:val="00422FC8"/>
    <w:rsid w:val="00423DC7"/>
    <w:rsid w:val="00430B9D"/>
    <w:rsid w:val="00436778"/>
    <w:rsid w:val="00436954"/>
    <w:rsid w:val="00437DF3"/>
    <w:rsid w:val="00440D9B"/>
    <w:rsid w:val="00442595"/>
    <w:rsid w:val="00443269"/>
    <w:rsid w:val="00452963"/>
    <w:rsid w:val="00461A90"/>
    <w:rsid w:val="00462DDE"/>
    <w:rsid w:val="004651C3"/>
    <w:rsid w:val="00465252"/>
    <w:rsid w:val="00465434"/>
    <w:rsid w:val="00476A89"/>
    <w:rsid w:val="00480F13"/>
    <w:rsid w:val="0048569F"/>
    <w:rsid w:val="00496E7E"/>
    <w:rsid w:val="004A029E"/>
    <w:rsid w:val="004A07CE"/>
    <w:rsid w:val="004A4C61"/>
    <w:rsid w:val="004C0243"/>
    <w:rsid w:val="004C2D0E"/>
    <w:rsid w:val="004C6492"/>
    <w:rsid w:val="004F0B9C"/>
    <w:rsid w:val="004F3C48"/>
    <w:rsid w:val="005172CE"/>
    <w:rsid w:val="00520771"/>
    <w:rsid w:val="00524761"/>
    <w:rsid w:val="005302C3"/>
    <w:rsid w:val="005454DC"/>
    <w:rsid w:val="00546F83"/>
    <w:rsid w:val="005510B4"/>
    <w:rsid w:val="005519BE"/>
    <w:rsid w:val="00551B56"/>
    <w:rsid w:val="0055729B"/>
    <w:rsid w:val="00564863"/>
    <w:rsid w:val="00566C07"/>
    <w:rsid w:val="00571768"/>
    <w:rsid w:val="00582CCD"/>
    <w:rsid w:val="005847A0"/>
    <w:rsid w:val="00591899"/>
    <w:rsid w:val="00592C53"/>
    <w:rsid w:val="00593915"/>
    <w:rsid w:val="00593C9F"/>
    <w:rsid w:val="005B239E"/>
    <w:rsid w:val="005B2C3D"/>
    <w:rsid w:val="005C7776"/>
    <w:rsid w:val="005D5D6D"/>
    <w:rsid w:val="005E60A1"/>
    <w:rsid w:val="005F21AA"/>
    <w:rsid w:val="005F5EFD"/>
    <w:rsid w:val="006012F0"/>
    <w:rsid w:val="00604351"/>
    <w:rsid w:val="00610590"/>
    <w:rsid w:val="0061383E"/>
    <w:rsid w:val="00624D6C"/>
    <w:rsid w:val="006351E7"/>
    <w:rsid w:val="0064484C"/>
    <w:rsid w:val="006457CE"/>
    <w:rsid w:val="00646A77"/>
    <w:rsid w:val="00650654"/>
    <w:rsid w:val="00657373"/>
    <w:rsid w:val="00670CB8"/>
    <w:rsid w:val="006803AD"/>
    <w:rsid w:val="00684EA1"/>
    <w:rsid w:val="00692486"/>
    <w:rsid w:val="006936D4"/>
    <w:rsid w:val="006A0C94"/>
    <w:rsid w:val="006A75D5"/>
    <w:rsid w:val="006A7B19"/>
    <w:rsid w:val="006B1660"/>
    <w:rsid w:val="006C52A6"/>
    <w:rsid w:val="006E2665"/>
    <w:rsid w:val="006E3280"/>
    <w:rsid w:val="006E55E2"/>
    <w:rsid w:val="006E6960"/>
    <w:rsid w:val="006F70AC"/>
    <w:rsid w:val="00703A32"/>
    <w:rsid w:val="00703BF0"/>
    <w:rsid w:val="00706FA5"/>
    <w:rsid w:val="0072330E"/>
    <w:rsid w:val="00744C1A"/>
    <w:rsid w:val="00751AC0"/>
    <w:rsid w:val="00755DDC"/>
    <w:rsid w:val="0075618F"/>
    <w:rsid w:val="007608A6"/>
    <w:rsid w:val="00762391"/>
    <w:rsid w:val="007727C5"/>
    <w:rsid w:val="00773F63"/>
    <w:rsid w:val="00776940"/>
    <w:rsid w:val="00782BEE"/>
    <w:rsid w:val="00795579"/>
    <w:rsid w:val="007A17B4"/>
    <w:rsid w:val="007B12E9"/>
    <w:rsid w:val="007B1A1A"/>
    <w:rsid w:val="007B6A00"/>
    <w:rsid w:val="007C0439"/>
    <w:rsid w:val="007C060E"/>
    <w:rsid w:val="007C3F2E"/>
    <w:rsid w:val="007C4B16"/>
    <w:rsid w:val="007C6189"/>
    <w:rsid w:val="007E3876"/>
    <w:rsid w:val="007E457F"/>
    <w:rsid w:val="007E4BA5"/>
    <w:rsid w:val="007E66CB"/>
    <w:rsid w:val="007E729E"/>
    <w:rsid w:val="00801744"/>
    <w:rsid w:val="00802674"/>
    <w:rsid w:val="008078F3"/>
    <w:rsid w:val="008244D3"/>
    <w:rsid w:val="00835BB9"/>
    <w:rsid w:val="008422D5"/>
    <w:rsid w:val="00850254"/>
    <w:rsid w:val="0085040B"/>
    <w:rsid w:val="00855446"/>
    <w:rsid w:val="008561DF"/>
    <w:rsid w:val="008563D5"/>
    <w:rsid w:val="008635EE"/>
    <w:rsid w:val="00863B24"/>
    <w:rsid w:val="00870893"/>
    <w:rsid w:val="00873FD6"/>
    <w:rsid w:val="00875935"/>
    <w:rsid w:val="00876D72"/>
    <w:rsid w:val="008867B7"/>
    <w:rsid w:val="00897EF5"/>
    <w:rsid w:val="008A0E80"/>
    <w:rsid w:val="008B73C1"/>
    <w:rsid w:val="008C0548"/>
    <w:rsid w:val="008C41B0"/>
    <w:rsid w:val="008C524A"/>
    <w:rsid w:val="008C53BC"/>
    <w:rsid w:val="008C6CDA"/>
    <w:rsid w:val="008D4582"/>
    <w:rsid w:val="008F0F1A"/>
    <w:rsid w:val="00905161"/>
    <w:rsid w:val="009166A2"/>
    <w:rsid w:val="00916880"/>
    <w:rsid w:val="009219D4"/>
    <w:rsid w:val="00924B95"/>
    <w:rsid w:val="009250B2"/>
    <w:rsid w:val="009255D2"/>
    <w:rsid w:val="00925CBA"/>
    <w:rsid w:val="00937FEF"/>
    <w:rsid w:val="00940623"/>
    <w:rsid w:val="00940E67"/>
    <w:rsid w:val="00942262"/>
    <w:rsid w:val="00946B41"/>
    <w:rsid w:val="009604C4"/>
    <w:rsid w:val="00980737"/>
    <w:rsid w:val="0098547D"/>
    <w:rsid w:val="009A5E15"/>
    <w:rsid w:val="009A601D"/>
    <w:rsid w:val="009B3358"/>
    <w:rsid w:val="009C07F8"/>
    <w:rsid w:val="009C5AAD"/>
    <w:rsid w:val="009C5C6D"/>
    <w:rsid w:val="009F53F0"/>
    <w:rsid w:val="00A00814"/>
    <w:rsid w:val="00A01104"/>
    <w:rsid w:val="00A052A0"/>
    <w:rsid w:val="00A13D6F"/>
    <w:rsid w:val="00A1437F"/>
    <w:rsid w:val="00A16E9B"/>
    <w:rsid w:val="00A17A8A"/>
    <w:rsid w:val="00A17CD7"/>
    <w:rsid w:val="00A203F7"/>
    <w:rsid w:val="00A20DAE"/>
    <w:rsid w:val="00A40C56"/>
    <w:rsid w:val="00A4562B"/>
    <w:rsid w:val="00A551C0"/>
    <w:rsid w:val="00A616B6"/>
    <w:rsid w:val="00A62C3B"/>
    <w:rsid w:val="00A64F3B"/>
    <w:rsid w:val="00A86DEA"/>
    <w:rsid w:val="00A90471"/>
    <w:rsid w:val="00AA0082"/>
    <w:rsid w:val="00AA4190"/>
    <w:rsid w:val="00AA4FB9"/>
    <w:rsid w:val="00AA5728"/>
    <w:rsid w:val="00AB3571"/>
    <w:rsid w:val="00AC4A87"/>
    <w:rsid w:val="00AC5FA8"/>
    <w:rsid w:val="00AD0542"/>
    <w:rsid w:val="00AE0D88"/>
    <w:rsid w:val="00AE70C9"/>
    <w:rsid w:val="00AF1F2F"/>
    <w:rsid w:val="00AF2143"/>
    <w:rsid w:val="00B04F97"/>
    <w:rsid w:val="00B05258"/>
    <w:rsid w:val="00B0583F"/>
    <w:rsid w:val="00B06D77"/>
    <w:rsid w:val="00B073CC"/>
    <w:rsid w:val="00B15435"/>
    <w:rsid w:val="00B25248"/>
    <w:rsid w:val="00B334F5"/>
    <w:rsid w:val="00B36998"/>
    <w:rsid w:val="00B51A1B"/>
    <w:rsid w:val="00B56018"/>
    <w:rsid w:val="00B56442"/>
    <w:rsid w:val="00B6147C"/>
    <w:rsid w:val="00B637F0"/>
    <w:rsid w:val="00B6788B"/>
    <w:rsid w:val="00B72209"/>
    <w:rsid w:val="00B77A4F"/>
    <w:rsid w:val="00B77E4B"/>
    <w:rsid w:val="00B80199"/>
    <w:rsid w:val="00B8431D"/>
    <w:rsid w:val="00BB1224"/>
    <w:rsid w:val="00BB653B"/>
    <w:rsid w:val="00BC1E1F"/>
    <w:rsid w:val="00BE208D"/>
    <w:rsid w:val="00BE3D93"/>
    <w:rsid w:val="00BF051A"/>
    <w:rsid w:val="00BF0E3E"/>
    <w:rsid w:val="00BF4E15"/>
    <w:rsid w:val="00C02BCE"/>
    <w:rsid w:val="00C02D74"/>
    <w:rsid w:val="00C072AE"/>
    <w:rsid w:val="00C15D2A"/>
    <w:rsid w:val="00C202E0"/>
    <w:rsid w:val="00C23B7E"/>
    <w:rsid w:val="00C27FBD"/>
    <w:rsid w:val="00C321C6"/>
    <w:rsid w:val="00C32606"/>
    <w:rsid w:val="00C35486"/>
    <w:rsid w:val="00C36DD7"/>
    <w:rsid w:val="00C42E5B"/>
    <w:rsid w:val="00C440E6"/>
    <w:rsid w:val="00C51ED6"/>
    <w:rsid w:val="00C64104"/>
    <w:rsid w:val="00C66137"/>
    <w:rsid w:val="00C664FB"/>
    <w:rsid w:val="00C66507"/>
    <w:rsid w:val="00C755BD"/>
    <w:rsid w:val="00C90CE3"/>
    <w:rsid w:val="00CA2C91"/>
    <w:rsid w:val="00CB427D"/>
    <w:rsid w:val="00CB633B"/>
    <w:rsid w:val="00CB7A2D"/>
    <w:rsid w:val="00CC1537"/>
    <w:rsid w:val="00CC20D2"/>
    <w:rsid w:val="00CC5E36"/>
    <w:rsid w:val="00CC733F"/>
    <w:rsid w:val="00CC7704"/>
    <w:rsid w:val="00CF0D3B"/>
    <w:rsid w:val="00CF38AF"/>
    <w:rsid w:val="00D00CB5"/>
    <w:rsid w:val="00D01461"/>
    <w:rsid w:val="00D02652"/>
    <w:rsid w:val="00D16BEA"/>
    <w:rsid w:val="00D275EE"/>
    <w:rsid w:val="00D27BB7"/>
    <w:rsid w:val="00D401E5"/>
    <w:rsid w:val="00D44DB0"/>
    <w:rsid w:val="00D512DA"/>
    <w:rsid w:val="00D62A8A"/>
    <w:rsid w:val="00D62DCD"/>
    <w:rsid w:val="00D63508"/>
    <w:rsid w:val="00D64A74"/>
    <w:rsid w:val="00D64EF2"/>
    <w:rsid w:val="00D668DB"/>
    <w:rsid w:val="00D6690A"/>
    <w:rsid w:val="00D67CCA"/>
    <w:rsid w:val="00D74A2C"/>
    <w:rsid w:val="00D81D06"/>
    <w:rsid w:val="00D8647B"/>
    <w:rsid w:val="00D95551"/>
    <w:rsid w:val="00D96038"/>
    <w:rsid w:val="00DA6F53"/>
    <w:rsid w:val="00DB5317"/>
    <w:rsid w:val="00DB6B24"/>
    <w:rsid w:val="00DB78DB"/>
    <w:rsid w:val="00DC180B"/>
    <w:rsid w:val="00DC24FE"/>
    <w:rsid w:val="00DC2DA1"/>
    <w:rsid w:val="00DC3644"/>
    <w:rsid w:val="00DC6BEF"/>
    <w:rsid w:val="00DC729A"/>
    <w:rsid w:val="00DD6877"/>
    <w:rsid w:val="00DE24E4"/>
    <w:rsid w:val="00DE3A69"/>
    <w:rsid w:val="00DF219D"/>
    <w:rsid w:val="00DF6AC3"/>
    <w:rsid w:val="00DF6ACC"/>
    <w:rsid w:val="00DF7AA2"/>
    <w:rsid w:val="00E0105A"/>
    <w:rsid w:val="00E02E9D"/>
    <w:rsid w:val="00E07256"/>
    <w:rsid w:val="00E0752B"/>
    <w:rsid w:val="00E15CAF"/>
    <w:rsid w:val="00E33EA2"/>
    <w:rsid w:val="00E36883"/>
    <w:rsid w:val="00E44D85"/>
    <w:rsid w:val="00E4634D"/>
    <w:rsid w:val="00E53518"/>
    <w:rsid w:val="00E550F7"/>
    <w:rsid w:val="00E57527"/>
    <w:rsid w:val="00E60764"/>
    <w:rsid w:val="00E60F32"/>
    <w:rsid w:val="00E659F8"/>
    <w:rsid w:val="00E74023"/>
    <w:rsid w:val="00E81855"/>
    <w:rsid w:val="00E82719"/>
    <w:rsid w:val="00E94812"/>
    <w:rsid w:val="00E96958"/>
    <w:rsid w:val="00EA1DD2"/>
    <w:rsid w:val="00EA3AFF"/>
    <w:rsid w:val="00EA43FB"/>
    <w:rsid w:val="00EA6877"/>
    <w:rsid w:val="00EA7E96"/>
    <w:rsid w:val="00EB0B96"/>
    <w:rsid w:val="00EB5ACA"/>
    <w:rsid w:val="00EC2FE7"/>
    <w:rsid w:val="00EC52B7"/>
    <w:rsid w:val="00EC78B2"/>
    <w:rsid w:val="00ED0B28"/>
    <w:rsid w:val="00ED2B89"/>
    <w:rsid w:val="00ED7A22"/>
    <w:rsid w:val="00EE1C12"/>
    <w:rsid w:val="00EE2AA7"/>
    <w:rsid w:val="00EE43AC"/>
    <w:rsid w:val="00EF2F9A"/>
    <w:rsid w:val="00F058B3"/>
    <w:rsid w:val="00F13EA0"/>
    <w:rsid w:val="00F14511"/>
    <w:rsid w:val="00F1670E"/>
    <w:rsid w:val="00F210F6"/>
    <w:rsid w:val="00F256B2"/>
    <w:rsid w:val="00F2639C"/>
    <w:rsid w:val="00F3183D"/>
    <w:rsid w:val="00F334E3"/>
    <w:rsid w:val="00F34F02"/>
    <w:rsid w:val="00F43FDA"/>
    <w:rsid w:val="00F51658"/>
    <w:rsid w:val="00F52117"/>
    <w:rsid w:val="00F61106"/>
    <w:rsid w:val="00F627AB"/>
    <w:rsid w:val="00F647C3"/>
    <w:rsid w:val="00F70B60"/>
    <w:rsid w:val="00F719AB"/>
    <w:rsid w:val="00F8545C"/>
    <w:rsid w:val="00F90CC7"/>
    <w:rsid w:val="00FB48CC"/>
    <w:rsid w:val="00FC0237"/>
    <w:rsid w:val="00FC6BD7"/>
    <w:rsid w:val="00FD1585"/>
    <w:rsid w:val="00FE6E1D"/>
    <w:rsid w:val="00FF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8B72"/>
  <w15:chartTrackingRefBased/>
  <w15:docId w15:val="{AAAC3E3E-6CE3-4C12-B666-963DEDE5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FA5"/>
    <w:pPr>
      <w:spacing w:before="120" w:after="120"/>
      <w:jc w:val="both"/>
    </w:pPr>
    <w:rPr>
      <w:sz w:val="20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6D72"/>
    <w:pPr>
      <w:keepNext/>
      <w:keepLines/>
      <w:numPr>
        <w:numId w:val="5"/>
      </w:numPr>
      <w:pBdr>
        <w:bottom w:val="single" w:sz="4" w:space="1" w:color="2E74B5" w:themeColor="accent5" w:themeShade="BF"/>
      </w:pBdr>
      <w:spacing w:before="240"/>
      <w:outlineLvl w:val="0"/>
    </w:pPr>
    <w:rPr>
      <w:rFonts w:ascii="Cambria" w:eastAsiaTheme="majorEastAsia" w:hAnsi="Cambr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7B4"/>
    <w:pPr>
      <w:keepNext/>
      <w:keepLines/>
      <w:numPr>
        <w:ilvl w:val="1"/>
        <w:numId w:val="5"/>
      </w:numPr>
      <w:pBdr>
        <w:top w:val="dotted" w:sz="4" w:space="1" w:color="2E74B5" w:themeColor="accent5" w:themeShade="BF"/>
        <w:bottom w:val="dotted" w:sz="4" w:space="1" w:color="2E74B5" w:themeColor="accent5" w:themeShade="BF"/>
      </w:pBdr>
      <w:outlineLvl w:val="1"/>
    </w:pPr>
    <w:rPr>
      <w:rFonts w:ascii="Cambria" w:eastAsiaTheme="majorEastAsia" w:hAnsi="Cambria" w:cstheme="majorBidi"/>
      <w:color w:val="0070C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8A6"/>
    <w:pPr>
      <w:keepNext/>
      <w:keepLines/>
      <w:numPr>
        <w:ilvl w:val="2"/>
        <w:numId w:val="5"/>
      </w:numPr>
      <w:pBdr>
        <w:bottom w:val="single" w:sz="4" w:space="1" w:color="806000" w:themeColor="accent4" w:themeShade="80"/>
      </w:pBdr>
      <w:outlineLvl w:val="2"/>
    </w:pPr>
    <w:rPr>
      <w:rFonts w:ascii="Cambria" w:eastAsiaTheme="majorEastAsia" w:hAnsi="Cambria" w:cstheme="majorBidi"/>
      <w:color w:val="833C0B" w:themeColor="accent2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6F83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74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74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74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74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74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D72"/>
    <w:rPr>
      <w:rFonts w:ascii="Cambria" w:eastAsiaTheme="majorEastAsia" w:hAnsi="Cambria" w:cstheme="majorBidi"/>
      <w:b/>
      <w:color w:val="2F5496" w:themeColor="accent1" w:themeShade="BF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7A17B4"/>
    <w:rPr>
      <w:rFonts w:ascii="Cambria" w:eastAsiaTheme="majorEastAsia" w:hAnsi="Cambria" w:cstheme="majorBidi"/>
      <w:color w:val="0070C0"/>
      <w:sz w:val="22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608A6"/>
    <w:rPr>
      <w:rFonts w:ascii="Cambria" w:eastAsiaTheme="majorEastAsia" w:hAnsi="Cambria" w:cstheme="majorBidi"/>
      <w:color w:val="833C0B" w:themeColor="accent2" w:themeShade="80"/>
      <w:sz w:val="20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3128FD"/>
    <w:pPr>
      <w:spacing w:after="360"/>
      <w:contextualSpacing/>
      <w:jc w:val="center"/>
    </w:pPr>
    <w:rPr>
      <w:rFonts w:ascii="Arial Nova Cond" w:eastAsiaTheme="majorEastAsia" w:hAnsi="Arial Nova Cond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8FD"/>
    <w:rPr>
      <w:rFonts w:ascii="Arial Nova Cond" w:eastAsiaTheme="majorEastAsia" w:hAnsi="Arial Nova Cond" w:cstheme="majorBidi"/>
      <w:spacing w:val="-10"/>
      <w:kern w:val="28"/>
      <w:sz w:val="48"/>
      <w:szCs w:val="56"/>
      <w:lang w:val="id-ID"/>
    </w:rPr>
  </w:style>
  <w:style w:type="paragraph" w:customStyle="1" w:styleId="Sourcecode">
    <w:name w:val="Source code"/>
    <w:basedOn w:val="Normal"/>
    <w:qFormat/>
    <w:rsid w:val="002C3B6A"/>
    <w:pPr>
      <w:spacing w:before="0" w:after="0"/>
      <w:ind w:left="284" w:right="284"/>
      <w:jc w:val="left"/>
    </w:pPr>
    <w:rPr>
      <w:rFonts w:ascii="Source Code Pro Medium" w:hAnsi="Source Code Pro Medium"/>
      <w:color w:val="7030A0"/>
      <w:sz w:val="18"/>
      <w:lang w:val="en-US"/>
    </w:rPr>
  </w:style>
  <w:style w:type="character" w:customStyle="1" w:styleId="Shortcode">
    <w:name w:val="Shortcode"/>
    <w:basedOn w:val="DefaultParagraphFont"/>
    <w:uiPriority w:val="1"/>
    <w:qFormat/>
    <w:rsid w:val="002C3B6A"/>
    <w:rPr>
      <w:rFonts w:ascii="Source Code Pro Medium" w:hAnsi="Source Code Pro Medium"/>
      <w:b w:val="0"/>
      <w:i w:val="0"/>
      <w:color w:val="7030A0"/>
      <w:sz w:val="18"/>
      <w:bdr w:val="none" w:sz="0" w:space="0" w:color="auto"/>
      <w:shd w:val="clear" w:color="auto" w:fill="FBE4D5" w:themeFill="accent2" w:themeFillTint="33"/>
    </w:rPr>
  </w:style>
  <w:style w:type="paragraph" w:styleId="ListParagraph">
    <w:name w:val="List Paragraph"/>
    <w:basedOn w:val="Normal"/>
    <w:uiPriority w:val="34"/>
    <w:qFormat/>
    <w:rsid w:val="006351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55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B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0B28"/>
    <w:rPr>
      <w:rFonts w:ascii="Courier New" w:eastAsia="Times New Roman" w:hAnsi="Courier New" w:cs="Courier New"/>
      <w:sz w:val="20"/>
      <w:szCs w:val="20"/>
    </w:rPr>
  </w:style>
  <w:style w:type="paragraph" w:customStyle="1" w:styleId="Bariskodedatacamp">
    <w:name w:val="Baris kode datacamp"/>
    <w:basedOn w:val="Normal"/>
    <w:qFormat/>
    <w:rsid w:val="000C59C9"/>
    <w:pPr>
      <w:pBdr>
        <w:left w:val="single" w:sz="24" w:space="0" w:color="33AACC"/>
      </w:pBdr>
      <w:shd w:val="clear" w:color="auto" w:fill="EBF4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color w:val="3D4251"/>
      <w:sz w:val="16"/>
      <w:szCs w:val="18"/>
      <w:shd w:val="clear" w:color="auto" w:fill="EBF4F7"/>
      <w:lang w:val="en-ID"/>
    </w:rPr>
  </w:style>
  <w:style w:type="character" w:customStyle="1" w:styleId="Inlinecodedatacamp">
    <w:name w:val="Inline code datacamp"/>
    <w:basedOn w:val="DefaultParagraphFont"/>
    <w:uiPriority w:val="1"/>
    <w:qFormat/>
    <w:rsid w:val="00C755BD"/>
    <w:rPr>
      <w:rFonts w:ascii="Courier New" w:eastAsia="Times New Roman" w:hAnsi="Courier New" w:cs="Courier New"/>
      <w:color w:val="3D4251"/>
      <w:sz w:val="18"/>
      <w:szCs w:val="18"/>
      <w:shd w:val="clear" w:color="auto" w:fill="EBF4F7"/>
      <w:lang w:val="en-ID"/>
    </w:rPr>
  </w:style>
  <w:style w:type="character" w:customStyle="1" w:styleId="Inlinecodeblack">
    <w:name w:val="Inline code black"/>
    <w:basedOn w:val="DefaultParagraphFont"/>
    <w:uiPriority w:val="1"/>
    <w:qFormat/>
    <w:rsid w:val="00AF1F2F"/>
    <w:rPr>
      <w:rFonts w:ascii="Courier New" w:eastAsia="Times New Roman" w:hAnsi="Courier New" w:cs="Courier New"/>
      <w:color w:val="FFFFFF"/>
      <w:sz w:val="18"/>
      <w:szCs w:val="18"/>
      <w:shd w:val="clear" w:color="auto" w:fill="263E63"/>
      <w:lang w:val="en-ID"/>
    </w:rPr>
  </w:style>
  <w:style w:type="character" w:customStyle="1" w:styleId="Heading4Char">
    <w:name w:val="Heading 4 Char"/>
    <w:basedOn w:val="DefaultParagraphFont"/>
    <w:link w:val="Heading4"/>
    <w:uiPriority w:val="9"/>
    <w:rsid w:val="00546F83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744"/>
    <w:rPr>
      <w:rFonts w:asciiTheme="majorHAnsi" w:eastAsiaTheme="majorEastAsia" w:hAnsiTheme="majorHAnsi" w:cstheme="majorBidi"/>
      <w:color w:val="2F5496" w:themeColor="accent1" w:themeShade="BF"/>
      <w:sz w:val="20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744"/>
    <w:rPr>
      <w:rFonts w:asciiTheme="majorHAnsi" w:eastAsiaTheme="majorEastAsia" w:hAnsiTheme="majorHAnsi" w:cstheme="majorBidi"/>
      <w:color w:val="1F3763" w:themeColor="accent1" w:themeShade="7F"/>
      <w:sz w:val="20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744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74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7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paragraph" w:customStyle="1" w:styleId="Barisoutput">
    <w:name w:val="Baris output"/>
    <w:basedOn w:val="Normal"/>
    <w:qFormat/>
    <w:rsid w:val="00DF6ACC"/>
    <w:pPr>
      <w:pBdr>
        <w:left w:val="single" w:sz="24" w:space="0" w:color="7030A0"/>
      </w:pBdr>
      <w:shd w:val="clear" w:color="auto" w:fill="595959" w:themeFill="text1" w:themeFillTint="A6"/>
      <w:spacing w:before="0" w:after="0"/>
      <w:jc w:val="left"/>
    </w:pPr>
    <w:rPr>
      <w:rFonts w:ascii="Courier New" w:hAnsi="Courier New"/>
      <w:color w:val="FFFFFF" w:themeColor="background1"/>
      <w:sz w:val="16"/>
    </w:rPr>
  </w:style>
  <w:style w:type="paragraph" w:customStyle="1" w:styleId="Comments">
    <w:name w:val="Comments"/>
    <w:basedOn w:val="Normal"/>
    <w:link w:val="CommentsChar"/>
    <w:qFormat/>
    <w:rsid w:val="00C32606"/>
    <w:pPr>
      <w:pBdr>
        <w:top w:val="dotted" w:sz="4" w:space="1" w:color="auto"/>
        <w:bottom w:val="dotted" w:sz="4" w:space="1" w:color="auto"/>
      </w:pBdr>
      <w:shd w:val="clear" w:color="auto" w:fill="D9D9D9" w:themeFill="background1" w:themeFillShade="D9"/>
    </w:pPr>
    <w:rPr>
      <w:rFonts w:ascii="Abadi MT Condensed Light" w:hAnsi="Abadi MT Condensed Light"/>
      <w:lang w:val="en-ID"/>
    </w:rPr>
  </w:style>
  <w:style w:type="character" w:customStyle="1" w:styleId="CommentsChar">
    <w:name w:val="Comments Char"/>
    <w:basedOn w:val="DefaultParagraphFont"/>
    <w:link w:val="Comments"/>
    <w:rsid w:val="00C32606"/>
    <w:rPr>
      <w:rFonts w:ascii="Abadi MT Condensed Light" w:hAnsi="Abadi MT Condensed Light"/>
      <w:sz w:val="20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7213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3949">
              <w:marLeft w:val="0"/>
              <w:marRight w:val="0"/>
              <w:marTop w:val="0"/>
              <w:marBottom w:val="0"/>
              <w:divBdr>
                <w:top w:val="single" w:sz="6" w:space="0" w:color="7ECCE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5872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5771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1272">
              <w:marLeft w:val="0"/>
              <w:marRight w:val="0"/>
              <w:marTop w:val="0"/>
              <w:marBottom w:val="0"/>
              <w:divBdr>
                <w:top w:val="single" w:sz="6" w:space="0" w:color="7ECCE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5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7413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6791">
              <w:marLeft w:val="0"/>
              <w:marRight w:val="0"/>
              <w:marTop w:val="0"/>
              <w:marBottom w:val="0"/>
              <w:divBdr>
                <w:top w:val="single" w:sz="6" w:space="0" w:color="7ECCE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1242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0731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053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0991">
              <w:marLeft w:val="0"/>
              <w:marRight w:val="0"/>
              <w:marTop w:val="0"/>
              <w:marBottom w:val="0"/>
              <w:divBdr>
                <w:top w:val="single" w:sz="6" w:space="0" w:color="7ECCE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8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319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169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00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8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216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2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\Documents\Custom%20Office%20Templates\Cod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F02E1-0486-1D4C-AB86-6932555B3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Coding Template.dotx</Template>
  <TotalTime>277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Guntar</dc:creator>
  <cp:keywords/>
  <dc:description/>
  <cp:lastModifiedBy>Akhmad Guntar</cp:lastModifiedBy>
  <cp:revision>2</cp:revision>
  <dcterms:created xsi:type="dcterms:W3CDTF">2023-12-31T04:26:00Z</dcterms:created>
  <dcterms:modified xsi:type="dcterms:W3CDTF">2023-12-31T10:12:00Z</dcterms:modified>
</cp:coreProperties>
</file>